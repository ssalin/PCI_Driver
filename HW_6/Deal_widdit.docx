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70" w:rsidRPr="00C13919" w:rsidRDefault="00B45F1C" w:rsidP="00C13919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Sam Salin</w:t>
      </w:r>
    </w:p>
    <w:p w:rsidR="00B45F1C" w:rsidRPr="00C13919" w:rsidRDefault="00B45F1C" w:rsidP="00C13919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ECE 373</w:t>
      </w:r>
    </w:p>
    <w:p w:rsidR="00B45F1C" w:rsidRPr="00C13919" w:rsidRDefault="00B45F1C" w:rsidP="00C13919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HW 4</w:t>
      </w:r>
    </w:p>
    <w:p w:rsidR="00B45F1C" w:rsidRPr="00C13919" w:rsidRDefault="00B45F1C" w:rsidP="00C13919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C13919">
        <w:rPr>
          <w:rFonts w:ascii="Times New Roman" w:hAnsi="Times New Roman" w:cs="Times New Roman"/>
          <w:b/>
          <w:sz w:val="16"/>
          <w:szCs w:val="16"/>
        </w:rPr>
        <w:t>Kernel Module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/*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* Sam Salin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* 4/11/16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* ECE 373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*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* HW 6: blink lights on packet reciept</w:t>
      </w:r>
      <w:bookmarkStart w:id="0" w:name="_GoBack"/>
      <w:bookmarkEnd w:id="0"/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&lt;linux/module.h&gt;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&lt;linux/types.h&gt;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&lt;linux/kdev_t.h&gt;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&lt;linux/fs.h&gt;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&lt;linux/cdev.h&gt;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&lt;linux/usb.h&gt;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&lt;linux/slab.h&gt;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&lt;linux/pci.h&gt;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&lt;linux/time.h&gt;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#include &lt;linux/dma-mapping.h&gt;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GET_DESC(R, i) (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&amp;(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((struct rx_desc *)((R).desc))[i]))//shamelessly copied from lxr e1000.h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NUMDESC 16 //number of descriptors in ring</w:t>
      </w: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  <w:t xml:space="preserve">     line 459, modified for struct type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DEVCNT 1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DEVNAME "hw_4_driver"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LEDCTL 0x00e00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RECCTL 0x00100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#define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RDBAL  0x02800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//receive base address low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#define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RDBAH  0x02804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//receive base address high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RDH</w:t>
      </w:r>
      <w:r w:rsidRPr="00C13919">
        <w:rPr>
          <w:rFonts w:ascii="Times New Roman" w:hAnsi="Times New Roman" w:cs="Times New Roman"/>
          <w:sz w:val="16"/>
          <w:szCs w:val="16"/>
        </w:rPr>
        <w:tab/>
        <w:t xml:space="preserve">   0x02810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RDT</w:t>
      </w:r>
      <w:r w:rsidRPr="00C13919">
        <w:rPr>
          <w:rFonts w:ascii="Times New Roman" w:hAnsi="Times New Roman" w:cs="Times New Roman"/>
          <w:sz w:val="16"/>
          <w:szCs w:val="16"/>
        </w:rPr>
        <w:tab/>
        <w:t xml:space="preserve">   0x02818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CTLEXT 0x00018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IMS    0x000D0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#define IMCR   0x000D8 //IMC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struct mydev_dev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cdev cdev;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/* more stuff will go in here later...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 mydev;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dev_t mydev_node;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char *pe_driver_name = "packet_blinker";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DEFINE_PCI_DEVICE_TABLE(pci_tbl) =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{PCI_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DEVICE(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0x8086, 0x150c) }, /*numbers from lspci, lspci -n. could use 0x1501 instead of 0x150c*/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{}, /*needed for some reason*/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/*PCI STUFF*/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pes{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pci_dev *pdev;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*hw_addr; //add offsets to get places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work_struct queue;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//static int b_r = 2;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//module_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param(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b_r, int, S_IRUSR | S_IWUSR);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struct pes *usr;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/*Descriptors*/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rx_desc{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__le64 buffer_addr;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__le16 length;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__le16 csum;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u8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status;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u8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errors;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__le16 special;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}*rsd;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// descriptor ring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//could be done with struct rx_desc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ring[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16]?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ring {//pretty heavily based on E1000.h</w:t>
      </w: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*desc;</w:t>
      </w: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dma_addr_t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dma;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unsigned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 size;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unsigned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 count;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buffer *buf;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void  *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head;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void  *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tail;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}*rx_ring;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//BUFFER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buffer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*buf;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dma_addr_t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dma;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/*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buffer_info-&gt;buf = databuf;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buffer_info-&gt;length = len;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buffer_info-&gt;dma = dma_map_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single(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mydev, databuf, len, DMA_FROM_DEVICE)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rx_desc =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*/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/*workque hdlr*/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void wrkq_hdlr(struct work_struct *work)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pes * adptr = container_of(work, struct pes, queue);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u32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tmp, tmp2;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KERN_INFO "ENTERED WRKQ HDLR\n");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mdelay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(500); //sleep .5 sec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//turn off LEDs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readl(adptr-&gt;hw_addr + LEDCTL); //read it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tmp &amp; 0x000000; //clear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tmp | 0x0f0f0f ;//turn lights off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tmp, adptr-&gt;hw_addr + LEDCTL); //store it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//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do{</w:t>
      </w:r>
      <w:proofErr w:type="gramEnd"/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/ }while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(--count &gt; 0);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//bump tail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  =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readl(rx_ring-&gt;tail);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tmp2 =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readl(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rx_ring-&gt;head);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KERN_INFO"TAIL = %d, HEAD = %d\n",tmp,tmp2);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(tmp == 15)//last entry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//not last entry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++tmp;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tmp, rx_ring-&gt;tail);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/* interrupt handler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irqreturn_t irq_hdlr (int irq, void *data)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unsigned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 tmp;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u32 led_reg;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KERN_INFO "ENTERED IRQ HDLR\n");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readl(usr-&gt;hw_addr + 0x000C0); //irq cause reg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tmp){/*our IRQ*/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0x0, usr-&gt;hw_addr+ IMCR);//clear interrupts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/* turn on green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LEDs  *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led_reg =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readl(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usr-&gt;hw_addr + LEDCTL);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led_reg = led_reg &amp; 0x000000;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led_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reg  =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led_reg | 0x0E0E00;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led_reg, usr-&gt;hw_addr + LEDCTL);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//workqueue thread call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schedule_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work(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&amp;(usr-&gt;queue));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IRQ_HANDLED;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/*not our IRQ, probably shouldnt happen*/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KERN_ERR"NOT OUR IRQ\n");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0x100000;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tmp, usr-&gt;hw_addr + IMS); //reenable IRQ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ab/>
        <w:t>IRQ_NONE;</w:t>
      </w: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 pci_probe(struct pci_dev *pdev, const struct pci_device_id *ent) {</w:t>
      </w: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pes * pe;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u32 ioremap_len;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u32 led_reg;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* addr;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unsigned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 tmp;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u64 tmp1;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err;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err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pci_enable_device_mem(pdev);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err)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err; /*nonzero implies error*/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/*hi/lo DMA prep*/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err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dma_set_mask(&amp;pdev-&gt;dev, DMA_BIT_MASK(64));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(err)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dev_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err(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&amp;pdev-&gt;dev, "DMA configuration failed: 0x%x\n", err);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goto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err_dma;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/*connect pci*/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err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pci_request_selected_regions(pdev, pci_select_bars(pdev, IORESOURCE_MEM), pe_driver_name);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(err)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dev_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info(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&amp;pdev-&gt;dev, "pci_request_selected_regions failed %d\n", err);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goto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err_pci_reg;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}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pci_set_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master(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pdev);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pe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kzalloc(sizeof(*pe), GFP_KERNEL);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(!pe)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err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-ENOMEM;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goto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err_pe_alloc;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pe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-&gt;pdev = pdev;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pci_set_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drvdata(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pdev, pe);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/*map dev mem*/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ioremap_len = min_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int, pci_resource_len(pdev, 0), 131072);//2^17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pe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-&gt;hw_addr = ioremap(pci_resource_start(pdev, 0), ioremap_len);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(!pe-&gt;hw_addr)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err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-EIO;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dev_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info(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&amp;pdev-&gt;dev, "ioremap(0x%04x, 0x%04x) failed: 0x%x\n",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unsigned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int)pci_resource_start(pdev, 0),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  <w:t>(unsigned int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)pci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_resource_len(pdev, 0), err);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goto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err_ioremap;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//initailze device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addr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pe-&gt;hw_addr; //fewer derefrences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0xFFFFFFFF, addr + IMCR); //disable IRQ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0x84000000, addr); //reset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udelay(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1); //manual said to wait 1 us after resetting before reads or writes p. 199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0xFFFFFFF, addr + IMCR); //disable IRQ again (4.6.1 datasheet)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//clear LEDs from reset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led_reg =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readl(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addr + LEDCTL);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led_reg = led_reg &amp; 0x0f0f0f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;/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/set all LEDs to OFF, set invert bits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(led_reg,addr + LEDCTL);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/* PHY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0x400000, addr + 0x05B00); //set bit 22 GCR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0x1, addr + 0x05B64);  // set bit 0 GCR2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0x1831AF08, addr + 0x00020);  // write to MDIC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//promiscuous mode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readl(addr + RECCTL);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tmp | 0x800C; // set bit 3,4 and 15 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tmp, addr + RECCTL);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//set up ring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rx_ring = kmalloc (sizeof (struct ring), GFP_KERNEL);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!rx_ring)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KERN_INFO "RING FAIL");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//set up descriptors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rx_ring-&gt;count = 16;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//round 4k (e1000e netdev 2383)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rx_ring-&gt;size = rx_ring-&gt;count *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sizeof(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struct rx_desc);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rx_ring-&gt;buf =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vmalloc(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rx_ring-&gt;size);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rx_ring-&gt;size =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ALIGN(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rx_ring-&gt;size, 4096);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rx_ring-&gt;desc = dma_alloc_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coherent(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&amp;pdev-&gt;dev, rx_ring-&gt;size, &amp;rx_ring-&gt;dma, GFP_KERNEL);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(!rx_ring-&gt;desc)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err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-ENOMEM;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err;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//pin buf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(err  = 0; err &lt; NUMDESC; ++err){//using err as a loop counter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r w:rsidRPr="00C13919">
        <w:rPr>
          <w:rFonts w:ascii="Times New Roman" w:hAnsi="Times New Roman" w:cs="Times New Roman"/>
          <w:sz w:val="16"/>
          <w:szCs w:val="16"/>
        </w:rPr>
        <w:tab/>
        <w:t>rx_ring-&gt;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buf[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err].buf = kmalloc (2048, GFP_KERNEL);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r w:rsidRPr="00C13919">
        <w:rPr>
          <w:rFonts w:ascii="Times New Roman" w:hAnsi="Times New Roman" w:cs="Times New Roman"/>
          <w:sz w:val="16"/>
          <w:szCs w:val="16"/>
        </w:rPr>
        <w:tab/>
        <w:t>rx_ring-&gt;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buf[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err].dma = dma_map_single(&amp;pdev-&gt;dev, rx_ring-&gt;buf[err].buf, 2048, DMA_FROM_DEVICE);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rsd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GET_DESC(*rx_ring, err);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rsd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-&gt;buffer_addr = cpu_to_le64(rx_ring-&gt;buf[err].dma);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//i feel like there should be some kind of error checking going on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//head/tail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tmp1 = rx_ring-&gt;dma;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tmp1 = tmp1 &amp; 0x00000000FFFFFFFF; //clear upper 32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tmp1, addr + RDBAL); //base low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tmp1 = tmp1 &gt;&gt; 32;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tmp1, addr + RDBAH);  //base high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0x800, addr + 0x02808); //set buffer size RDLEN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0x1, addr + RDH); //head desc 0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0x0, addr + RDT); //tail desc 0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rx_ring-&gt;head = addr + RDH; //map head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rx_ring-&gt;tail = addr + RDT; //map tail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0xF,addr + RDT);//set tail to desc 1-head //0x3f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//set up workqueue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INIT_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WORK(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&amp;pe-&gt;queue, wrkq_hdlr);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//set up IRQ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err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request_irq(pdev-&gt;irq, irq_hdlr, IRQF_SHARED, "hw6_intr", addr);//last feild 0 device not shared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err)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KERN_ERR "ERROR %d\n", err);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//set up receive registers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//tmp =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readl(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hw_base_addr + RECCTL);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//tell to autonegotiate speed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//tell to accept bad packets?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/* setup link in CTRL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readl(addr);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tmp | 0x40; /* set bit 6  */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tmp, addr);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//set receive enable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readl(addr + RECCTL);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tmp | 0x2;  // set bit 1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tmp, addr + RECCTL);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//sets the mask for receive queue 0 interrupt in IMS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readl(addr + IMS);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tmp | 0x10; //set RXDMT0 to 1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tmp, addr + IMS);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readl(addr + CTLEXT);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tmp | 0x18000000; //tell device driver has loaded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tmp, addr + CTLEXT);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writel(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0x100000, addr + IMS); //set bit 20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usr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pe;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err_ioremap: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kfree(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pe);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err_pe_alloc: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pci_release_selected_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regions(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pdev,pci_select_bars(pdev, IORESOURCE_MEM));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err_pci_reg: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err_dma: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pci_disable_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device(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pdev);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err;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void pci_remove(struct pci_dev *pdev)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struct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pes *pe = pci_get_drvdata(pdev);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//turn off interrupts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free_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irq(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pdev-&gt;irq,usr-&gt;hw_addr);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//cancel workqueue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//free the ring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kfree(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rx_ring);</w:t>
      </w: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  <w:t xml:space="preserve">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/* unmap device from memory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iounmap(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pe-&gt;hw_addr);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/* free any allocated memory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kfree(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pe);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pci_release_selected_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regions(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pdev, pci_select_bars(pdev, IORESOURCE_MEM));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pci_disable_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device(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pdev);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struct pci_driver pe_driver =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.name = "hw_3_pci",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.id_table = pci_tbl,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.probe = pci_probe,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.remove = pci_remove,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 example5_open(struct inode *inode, struct file *file)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KERN_INFO "successfully opened!\n");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ssize_t example5_read(struct file *file, u16 __user *buf, size_t len, loff_t *offset)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/* Get a local kernel buffer set aside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u16  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u16  ret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=0;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(*offset &gt;= sizeof(int))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/* Make sure our user wasn't bad...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(!buf)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-EINVAL;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goto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out;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//pack head/tail location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readl(rx_ring-&gt;head);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ret &lt;&lt; 8;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readl(rx_ring-&gt; tail);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ret | tmp;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(copy_to_user(buf, &amp;ret, sizeof(u16)))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-EFAULT;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goto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out;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lastRenderedPageBreak/>
        <w:tab/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sizeof(int);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*offset += len;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out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: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ret;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ssize_t example5_write(struct file *file, const int __user *buf, size_t len, loff_t *offset)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0; 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/* File operations for our device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struct file_operations mydev_fops =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.owner = THIS_MODULE,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.open = example5_open,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.read = example5_read,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.write = example5_write,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 __init example5_init(void)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KERN_INFO "hw_3_driver module loading...");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(alloc_chrdev_region(&amp;mydev_node, 0, DEVCNT, DEVNAME))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KERN_ERR "alloc_chrdev_region() failed!\n");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-1;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KERN_INFO "Allocated %d devices at major: %d\n", DEVCNT,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 xml:space="preserve">      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MAJOR(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mydev_node));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/* Initialize the character device and add it to the kernel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cdev_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init(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&amp;mydev.cdev, &amp;mydev_fops);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mydev.cdev.owner = THIS_MODULE;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(cdev_add(&amp;mydev.cdev, mydev_node, DEVCNT))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KERN_ERR "cdev_add() failed!\n");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  <w:t>/* clean up chrdev allocation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  <w:t>unregister_chrdev_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region(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mydev_node, DEVCNT);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-1;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pci_register_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driver(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&amp;pe_driver); /*for PCI*/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void __exit example5_exit(void) 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//kill the workqueue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cancel_work_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sync(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&amp;usr-&gt;queue);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/* destroy the cdev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cdev_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del(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&amp;mydev.cdev);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/* clean up the devices 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pci_unregister_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driver(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&amp;pe_driver);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unregister_chrdev_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region(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mydev_node, DEVCNT);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printk(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KERN_INFO "hw_3_driver module unloaded!\n");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MODULE_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AUTHOR(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"Sam Salin");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MODULE_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LICENSE(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"GPL");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MODULE_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VERSION(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"0.2");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module_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init(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example5_init);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module_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example5_exit);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B45F1C" w:rsidRPr="00C13919" w:rsidRDefault="00B45F1C" w:rsidP="00C13919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C13919">
        <w:rPr>
          <w:rFonts w:ascii="Times New Roman" w:hAnsi="Times New Roman" w:cs="Times New Roman"/>
          <w:b/>
          <w:sz w:val="16"/>
          <w:szCs w:val="16"/>
        </w:rPr>
        <w:t>Makefile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lastRenderedPageBreak/>
        <w:t>obj-m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hw_6.o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KVERSION = $(shell uname -r)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all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: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make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-C /lib/modules/$(KVERSION)/build M=$(shell pwd) modules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clean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: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make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-C /lib/modules/$(KVERSION)/build M=$(shell pwd) clean</w:t>
      </w:r>
    </w:p>
    <w:p w:rsidR="00E51939" w:rsidRPr="00C13919" w:rsidRDefault="00E51939" w:rsidP="00C13919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C13919" w:rsidRPr="00C13919" w:rsidRDefault="00C13919" w:rsidP="00C13919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45F1C" w:rsidRPr="00C13919" w:rsidRDefault="00B45F1C" w:rsidP="00C13919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C13919">
        <w:rPr>
          <w:rFonts w:ascii="Times New Roman" w:hAnsi="Times New Roman" w:cs="Times New Roman"/>
          <w:b/>
          <w:sz w:val="16"/>
          <w:szCs w:val="16"/>
        </w:rPr>
        <w:t>User Program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&lt;stdio.h&gt;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&lt;unistd.h&gt;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&lt;sys/types.h&gt;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&lt;sys/stat.h&gt;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#include &lt;fcntl.h&gt;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main()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{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fd;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  <w:t>ssize_t num_read, num_written;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my_read_str[10];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unsigned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short tmp,tmp1; /*to read from driver*/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unsigned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 clr = 0xffffff00; //clr low 4 bts (led0 ctl reg)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unsigned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 on  = 0x0000004e; //00000000000000000000000000001110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unsigned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int off = 0x0000000f; //00000000000000000000000000001111</w:t>
      </w: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fd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open("/dev/hw_6", O_RDWR);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  <w:t xml:space="preserve">num_read =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read(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fd, &amp;tmp, sizeof(int));//read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        tmp1 = tmp &amp; 0xFF00;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        tmp1 = tmp1 &gt;&gt; 8; //head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        tmp1 = tmp1 &amp; 0xff;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tmp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= (tmp &amp; 0xff)-1; //clear higher bits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"HEAD =  %d, TAIL = %d\n",tmp1 ,tmp);</w:t>
      </w:r>
      <w:r w:rsidRPr="00C13919">
        <w:rPr>
          <w:rFonts w:ascii="Times New Roman" w:hAnsi="Times New Roman" w:cs="Times New Roman"/>
          <w:sz w:val="16"/>
          <w:szCs w:val="16"/>
        </w:rPr>
        <w:tab/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close(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fd);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C13919" w:rsidRPr="00C13919" w:rsidRDefault="00C13919" w:rsidP="00C139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>}</w:t>
      </w:r>
    </w:p>
    <w:p w:rsidR="00065204" w:rsidRPr="00C13919" w:rsidRDefault="00065204" w:rsidP="00C13919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65204" w:rsidRPr="00C13919" w:rsidRDefault="00065204" w:rsidP="00C13919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C13919">
        <w:rPr>
          <w:rFonts w:ascii="Times New Roman" w:hAnsi="Times New Roman" w:cs="Times New Roman"/>
          <w:b/>
          <w:sz w:val="16"/>
          <w:szCs w:val="16"/>
        </w:rPr>
        <w:t>Typescript</w:t>
      </w:r>
    </w:p>
    <w:p w:rsidR="00065204" w:rsidRPr="00C13919" w:rsidRDefault="00065204" w:rsidP="00C139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root@ece373:/home/linux/T# ./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a.out</w:t>
      </w:r>
    </w:p>
    <w:p w:rsidR="00065204" w:rsidRPr="00C13919" w:rsidRDefault="00065204" w:rsidP="00C139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HEAD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=  7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, TAIL = 3</w:t>
      </w:r>
    </w:p>
    <w:p w:rsidR="00065204" w:rsidRPr="00C13919" w:rsidRDefault="00065204" w:rsidP="00C139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root@ece373:/home/linux/T# ./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a.out</w:t>
      </w:r>
    </w:p>
    <w:p w:rsidR="00065204" w:rsidRPr="00C13919" w:rsidRDefault="00065204" w:rsidP="00C139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HEAD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=  8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, TAIL = 4</w:t>
      </w:r>
    </w:p>
    <w:p w:rsidR="00065204" w:rsidRPr="00C13919" w:rsidRDefault="00065204" w:rsidP="00C139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root@ece373:/home/linux/T# ./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a.out</w:t>
      </w:r>
    </w:p>
    <w:p w:rsidR="00065204" w:rsidRPr="00C13919" w:rsidRDefault="00065204" w:rsidP="00C139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HEAD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=  9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, TAIL = 5</w:t>
      </w:r>
    </w:p>
    <w:p w:rsidR="00065204" w:rsidRPr="00C13919" w:rsidRDefault="00065204" w:rsidP="00C139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root@ece373:/home/linux/T# ./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a.out</w:t>
      </w:r>
    </w:p>
    <w:p w:rsidR="00065204" w:rsidRPr="00C13919" w:rsidRDefault="00065204" w:rsidP="00C139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13919">
        <w:rPr>
          <w:rFonts w:ascii="Times New Roman" w:hAnsi="Times New Roman" w:cs="Times New Roman"/>
          <w:sz w:val="16"/>
          <w:szCs w:val="16"/>
        </w:rPr>
        <w:t xml:space="preserve">HEAD </w:t>
      </w:r>
      <w:proofErr w:type="gramStart"/>
      <w:r w:rsidRPr="00C13919">
        <w:rPr>
          <w:rFonts w:ascii="Times New Roman" w:hAnsi="Times New Roman" w:cs="Times New Roman"/>
          <w:sz w:val="16"/>
          <w:szCs w:val="16"/>
        </w:rPr>
        <w:t>=  10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, TAIL = 7</w:t>
      </w:r>
    </w:p>
    <w:p w:rsidR="00065204" w:rsidRPr="00C13919" w:rsidRDefault="00065204" w:rsidP="00C139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13919">
        <w:rPr>
          <w:rFonts w:ascii="Times New Roman" w:hAnsi="Times New Roman" w:cs="Times New Roman"/>
          <w:sz w:val="16"/>
          <w:szCs w:val="16"/>
        </w:rPr>
        <w:t>root@ece373:/home/linux/T# ./</w:t>
      </w:r>
      <w:proofErr w:type="gramEnd"/>
      <w:r w:rsidRPr="00C13919">
        <w:rPr>
          <w:rFonts w:ascii="Times New Roman" w:hAnsi="Times New Roman" w:cs="Times New Roman"/>
          <w:sz w:val="16"/>
          <w:szCs w:val="16"/>
        </w:rPr>
        <w:t>a.out</w:t>
      </w:r>
    </w:p>
    <w:p w:rsidR="00B45F1C" w:rsidRPr="00C13919" w:rsidRDefault="00B45F1C" w:rsidP="00C139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B45F1C" w:rsidRPr="00C13919" w:rsidSect="00E5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0B"/>
    <w:rsid w:val="00065204"/>
    <w:rsid w:val="002E4170"/>
    <w:rsid w:val="005E25D4"/>
    <w:rsid w:val="00782A7B"/>
    <w:rsid w:val="00B45F1C"/>
    <w:rsid w:val="00B95B0B"/>
    <w:rsid w:val="00C13919"/>
    <w:rsid w:val="00E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8E3EF-DF65-4C2E-9BB9-0E4331A8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42C00837</Template>
  <TotalTime>31</TotalTime>
  <Pages>7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Salin</dc:creator>
  <cp:keywords/>
  <dc:description/>
  <cp:lastModifiedBy>Samuel Salin</cp:lastModifiedBy>
  <cp:revision>4</cp:revision>
  <cp:lastPrinted>2016-06-01T03:34:00Z</cp:lastPrinted>
  <dcterms:created xsi:type="dcterms:W3CDTF">2016-05-09T23:21:00Z</dcterms:created>
  <dcterms:modified xsi:type="dcterms:W3CDTF">2016-06-01T03:38:00Z</dcterms:modified>
</cp:coreProperties>
</file>